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A5E" w:rsidRPr="00520709" w:rsidRDefault="00D44208" w:rsidP="000E39C7">
      <w:pPr>
        <w:pStyle w:val="berschrift1"/>
        <w:jc w:val="both"/>
        <w:rPr>
          <w:szCs w:val="36"/>
        </w:rPr>
      </w:pPr>
      <w:proofErr w:type="spellStart"/>
      <w:r>
        <w:t>Cloudbasiertes</w:t>
      </w:r>
      <w:proofErr w:type="spellEnd"/>
      <w:r>
        <w:t xml:space="preserve"> </w:t>
      </w:r>
      <w:r w:rsidR="00910A69">
        <w:t>Geod</w:t>
      </w:r>
      <w:r>
        <w:t xml:space="preserve">atenmanagement mit </w:t>
      </w:r>
      <w:r w:rsidR="00520709" w:rsidRPr="00520709">
        <w:t xml:space="preserve">Google Fusion </w:t>
      </w:r>
      <w:proofErr w:type="spellStart"/>
      <w:r w:rsidR="00520709" w:rsidRPr="00520709">
        <w:t>Ta</w:t>
      </w:r>
      <w:r w:rsidR="00520709" w:rsidRPr="00520709">
        <w:t>b</w:t>
      </w:r>
      <w:r w:rsidR="00520709" w:rsidRPr="00520709">
        <w:t>les</w:t>
      </w:r>
      <w:proofErr w:type="spellEnd"/>
      <w:r w:rsidR="00520709" w:rsidRPr="00520709">
        <w:t xml:space="preserve">: </w:t>
      </w:r>
      <w:r w:rsidR="00033FC0">
        <w:t xml:space="preserve">Entwicklung eines </w:t>
      </w:r>
      <w:proofErr w:type="spellStart"/>
      <w:r w:rsidR="00033FC0">
        <w:t>Cloud</w:t>
      </w:r>
      <w:proofErr w:type="spellEnd"/>
      <w:r w:rsidR="00033FC0">
        <w:t>-GIS Prototypen</w:t>
      </w:r>
    </w:p>
    <w:p w:rsidR="006812C0" w:rsidRDefault="00AE2574" w:rsidP="006812C0">
      <w:pPr>
        <w:pStyle w:val="berschrift3"/>
      </w:pPr>
      <w:r>
        <w:t>Studien</w:t>
      </w:r>
      <w:r w:rsidR="006812C0">
        <w:t>arbeit</w:t>
      </w:r>
      <w:r w:rsidR="00D44208">
        <w:t>, 2er-Team</w:t>
      </w:r>
    </w:p>
    <w:p w:rsidR="00DC7222" w:rsidRDefault="00A9047B" w:rsidP="00BA1364">
      <w:pPr>
        <w:pStyle w:val="berschrift3"/>
      </w:pPr>
      <w:r>
        <w:t xml:space="preserve">Abteilung Informatik, </w:t>
      </w:r>
      <w:r w:rsidR="00520709">
        <w:t>Frühjahrssemester 2012</w:t>
      </w:r>
    </w:p>
    <w:p w:rsidR="00E47EB6" w:rsidRDefault="00893E29" w:rsidP="00B36885">
      <w:pPr>
        <w:pStyle w:val="berschrift2"/>
      </w:pPr>
      <w:r>
        <w:t>Ausgangslage</w:t>
      </w:r>
    </w:p>
    <w:p w:rsidR="00A9047B" w:rsidRDefault="00520709" w:rsidP="00A9047B">
      <w:r>
        <w:t xml:space="preserve">Mit Google Fusion </w:t>
      </w:r>
      <w:proofErr w:type="spellStart"/>
      <w:r>
        <w:t>Tables</w:t>
      </w:r>
      <w:proofErr w:type="spellEnd"/>
      <w:r>
        <w:t xml:space="preserve"> stellt Google eine Technologie zum </w:t>
      </w:r>
      <w:proofErr w:type="spellStart"/>
      <w:r>
        <w:t>cloud</w:t>
      </w:r>
      <w:proofErr w:type="spellEnd"/>
      <w:r>
        <w:t xml:space="preserve">-basierten Datenmanagement vor. Im Zentrum der Entwicklung standen Googles Erfahrungen zu Kollaboration, Datenintegration sowie vielfältige </w:t>
      </w:r>
      <w:r w:rsidR="001E0AD6">
        <w:t>Anwendungsszenarien</w:t>
      </w:r>
      <w:r w:rsidR="00BB5A3C">
        <w:t xml:space="preserve"> wie Visualisierung, Datenfilter, Kombination mehrerer D</w:t>
      </w:r>
      <w:r w:rsidR="00BB5A3C">
        <w:t>a</w:t>
      </w:r>
      <w:r w:rsidR="00BB5A3C">
        <w:t xml:space="preserve">tenquellen </w:t>
      </w:r>
      <w:r w:rsidR="00ED4B4A">
        <w:t>und</w:t>
      </w:r>
      <w:r w:rsidR="00BB5A3C">
        <w:t xml:space="preserve"> das Datenpublishing im Web.</w:t>
      </w:r>
    </w:p>
    <w:p w:rsidR="00BB5A3C" w:rsidRDefault="00BB5A3C" w:rsidP="00A9047B">
      <w:r>
        <w:t xml:space="preserve">Ein besonders interessanter Aspekt der Google Fusion </w:t>
      </w:r>
      <w:proofErr w:type="spellStart"/>
      <w:r>
        <w:t>Tables</w:t>
      </w:r>
      <w:proofErr w:type="spellEnd"/>
      <w:r>
        <w:t xml:space="preserve"> ist deren Fähigkeit, georeferenzie</w:t>
      </w:r>
      <w:r>
        <w:t>r</w:t>
      </w:r>
      <w:r>
        <w:t xml:space="preserve">te Daten auf Google </w:t>
      </w:r>
      <w:proofErr w:type="spellStart"/>
      <w:r>
        <w:t>Maps</w:t>
      </w:r>
      <w:proofErr w:type="spellEnd"/>
      <w:r>
        <w:t xml:space="preserve"> zu </w:t>
      </w:r>
      <w:r w:rsidR="002209E4">
        <w:t>visualisieren</w:t>
      </w:r>
      <w:r>
        <w:t xml:space="preserve">. Verglichen mit den Workflows in </w:t>
      </w:r>
      <w:proofErr w:type="spellStart"/>
      <w:r>
        <w:t>Spezialistensystemen</w:t>
      </w:r>
      <w:proofErr w:type="spellEnd"/>
      <w:r>
        <w:t xml:space="preserve"> ist Googles Ansatz, </w:t>
      </w:r>
      <w:r w:rsidR="00D44208">
        <w:t xml:space="preserve">öffentliche </w:t>
      </w:r>
      <w:r>
        <w:t>Daten zu kartieren, sehr ein</w:t>
      </w:r>
      <w:r w:rsidR="00621B3D">
        <w:t>fach – und somit auch erfolgsverspr</w:t>
      </w:r>
      <w:r w:rsidR="00621B3D">
        <w:t>e</w:t>
      </w:r>
      <w:r w:rsidR="00621B3D">
        <w:t xml:space="preserve">chend. </w:t>
      </w:r>
    </w:p>
    <w:p w:rsidR="00B36885" w:rsidRDefault="00B36885" w:rsidP="00B36885">
      <w:pPr>
        <w:pStyle w:val="berschrift2"/>
      </w:pPr>
      <w:r w:rsidRPr="000041F7">
        <w:t>Aufgabenstellung</w:t>
      </w:r>
      <w:r w:rsidR="00E73068">
        <w:t xml:space="preserve"> </w:t>
      </w:r>
    </w:p>
    <w:p w:rsidR="00033FC0" w:rsidRDefault="00BB5A3C" w:rsidP="00033FC0">
      <w:r>
        <w:t xml:space="preserve">Im Rahmen dieser Arbeit sollen </w:t>
      </w:r>
      <w:r w:rsidR="00910A69">
        <w:t>das Potential</w:t>
      </w:r>
      <w:r>
        <w:t xml:space="preserve"> aber auch Einschränkungen von Google Fusion </w:t>
      </w:r>
      <w:proofErr w:type="spellStart"/>
      <w:r>
        <w:t>Ta</w:t>
      </w:r>
      <w:r>
        <w:t>b</w:t>
      </w:r>
      <w:r>
        <w:t>les</w:t>
      </w:r>
      <w:proofErr w:type="spellEnd"/>
      <w:r>
        <w:t xml:space="preserve"> </w:t>
      </w:r>
      <w:r w:rsidR="00033FC0">
        <w:t xml:space="preserve">für den Einsatzbereich eines öffentlichen </w:t>
      </w:r>
      <w:r w:rsidR="00ED4B4A">
        <w:t xml:space="preserve">Web </w:t>
      </w:r>
      <w:r w:rsidR="00033FC0">
        <w:t>GIS</w:t>
      </w:r>
      <w:r w:rsidR="00910A69">
        <w:t xml:space="preserve"> </w:t>
      </w:r>
      <w:r>
        <w:t xml:space="preserve">evaluiert werden. </w:t>
      </w:r>
      <w:r w:rsidR="00ED4B4A">
        <w:t>Es ist aufzuzeigen, we</w:t>
      </w:r>
      <w:r w:rsidR="00ED4B4A">
        <w:t>l</w:t>
      </w:r>
      <w:r w:rsidR="00ED4B4A">
        <w:t xml:space="preserve">che der typischen Anwendungsfälle, wie sie in aktuellen </w:t>
      </w:r>
      <w:r w:rsidR="00621B3D">
        <w:t xml:space="preserve">Web GIS </w:t>
      </w:r>
      <w:r w:rsidR="00ED4B4A">
        <w:t xml:space="preserve">Lösungen (z.B. </w:t>
      </w:r>
      <w:hyperlink r:id="rId8" w:history="1">
        <w:r w:rsidR="00ED4B4A" w:rsidRPr="00F33C02">
          <w:rPr>
            <w:rStyle w:val="Hyperlink"/>
          </w:rPr>
          <w:t>www.geoportal.ch</w:t>
        </w:r>
      </w:hyperlink>
      <w:r w:rsidR="005325ED">
        <w:t xml:space="preserve">, </w:t>
      </w:r>
      <w:hyperlink r:id="rId9" w:history="1">
        <w:r w:rsidR="005325ED" w:rsidRPr="00F33C02">
          <w:rPr>
            <w:rStyle w:val="Hyperlink"/>
          </w:rPr>
          <w:t>www.stadtplan.stadt-zuerich.ch</w:t>
        </w:r>
      </w:hyperlink>
      <w:r w:rsidR="00ED4B4A">
        <w:t xml:space="preserve">) implementiert sind, auf Basis </w:t>
      </w:r>
      <w:r w:rsidR="005325ED">
        <w:t xml:space="preserve">von </w:t>
      </w:r>
      <w:r w:rsidR="00ED4B4A">
        <w:t>Google F</w:t>
      </w:r>
      <w:r w:rsidR="00ED4B4A">
        <w:t>u</w:t>
      </w:r>
      <w:r w:rsidR="00ED4B4A">
        <w:t xml:space="preserve">sion </w:t>
      </w:r>
      <w:proofErr w:type="spellStart"/>
      <w:r w:rsidR="00ED4B4A">
        <w:t>Tables</w:t>
      </w:r>
      <w:proofErr w:type="spellEnd"/>
      <w:r w:rsidR="00ED4B4A">
        <w:t xml:space="preserve"> und Google </w:t>
      </w:r>
      <w:proofErr w:type="spellStart"/>
      <w:r w:rsidR="00ED4B4A">
        <w:t>Maps</w:t>
      </w:r>
      <w:proofErr w:type="spellEnd"/>
      <w:r w:rsidR="00ED4B4A">
        <w:t xml:space="preserve"> realisiert werden könnten. </w:t>
      </w:r>
      <w:r w:rsidR="005325ED">
        <w:t>Eine Auswahl</w:t>
      </w:r>
      <w:r w:rsidR="00ED4B4A">
        <w:t xml:space="preserve"> dieser Grundfunktionen </w:t>
      </w:r>
      <w:r w:rsidR="005325ED">
        <w:t>ist</w:t>
      </w:r>
      <w:r w:rsidR="00ED4B4A">
        <w:t xml:space="preserve"> anhand eines </w:t>
      </w:r>
      <w:proofErr w:type="gramStart"/>
      <w:r w:rsidR="00ED4B4A">
        <w:t>Prototypen</w:t>
      </w:r>
      <w:proofErr w:type="gramEnd"/>
      <w:r w:rsidR="00ED4B4A">
        <w:t xml:space="preserve"> zu implementieren.</w:t>
      </w:r>
      <w:r w:rsidR="00356566">
        <w:t xml:space="preserve"> </w:t>
      </w:r>
    </w:p>
    <w:p w:rsidR="00BB5A3C" w:rsidRDefault="005325ED" w:rsidP="00442129">
      <w:pPr>
        <w:pStyle w:val="berschrift3"/>
      </w:pPr>
      <w:r>
        <w:t>Aufgaben:</w:t>
      </w:r>
    </w:p>
    <w:p w:rsidR="005325ED" w:rsidRDefault="003260D7" w:rsidP="00621B3D">
      <w:pPr>
        <w:pStyle w:val="Aufzhlungszeichen"/>
      </w:pPr>
      <w:r>
        <w:t xml:space="preserve">Evaluation von Google Fusion Table in Kombination mit Google </w:t>
      </w:r>
      <w:proofErr w:type="spellStart"/>
      <w:r>
        <w:t>Maps</w:t>
      </w:r>
      <w:proofErr w:type="spellEnd"/>
    </w:p>
    <w:p w:rsidR="003260D7" w:rsidRDefault="003260D7" w:rsidP="00621B3D">
      <w:pPr>
        <w:pStyle w:val="Aufzhlungszeichen"/>
      </w:pPr>
      <w:r>
        <w:t xml:space="preserve">Implementierung eines </w:t>
      </w:r>
      <w:proofErr w:type="spellStart"/>
      <w:r w:rsidR="001831B9">
        <w:t>cloud</w:t>
      </w:r>
      <w:proofErr w:type="spellEnd"/>
      <w:r w:rsidR="001831B9">
        <w:t xml:space="preserve"> basierten </w:t>
      </w:r>
      <w:r>
        <w:t xml:space="preserve">GIS Prototypen </w:t>
      </w:r>
    </w:p>
    <w:p w:rsidR="003260D7" w:rsidRDefault="003260D7" w:rsidP="00621B3D">
      <w:pPr>
        <w:pStyle w:val="Aufzhlungszeichen"/>
      </w:pPr>
      <w:proofErr w:type="spellStart"/>
      <w:r>
        <w:t>Cloudbasierte</w:t>
      </w:r>
      <w:proofErr w:type="spellEnd"/>
      <w:r>
        <w:t xml:space="preserve"> Datenerfassung/Verwaltung am Beispiel </w:t>
      </w:r>
      <w:r w:rsidR="005433FA">
        <w:t>eines</w:t>
      </w:r>
      <w:r>
        <w:t xml:space="preserve"> Point-</w:t>
      </w:r>
      <w:proofErr w:type="spellStart"/>
      <w:r>
        <w:t>of</w:t>
      </w:r>
      <w:proofErr w:type="spellEnd"/>
      <w:r>
        <w:t xml:space="preserve">-Interest (POI) </w:t>
      </w:r>
      <w:proofErr w:type="spellStart"/>
      <w:r w:rsidR="005433FA">
        <w:t>Layers</w:t>
      </w:r>
      <w:proofErr w:type="spellEnd"/>
      <w:r w:rsidR="005433FA">
        <w:t xml:space="preserve"> </w:t>
      </w:r>
      <w:r w:rsidR="00116C93">
        <w:t xml:space="preserve">unter Verwendung der Google Fusion </w:t>
      </w:r>
      <w:proofErr w:type="spellStart"/>
      <w:r w:rsidR="00116C93">
        <w:t>Tables</w:t>
      </w:r>
      <w:proofErr w:type="spellEnd"/>
      <w:r w:rsidR="00116C93">
        <w:t xml:space="preserve"> API</w:t>
      </w:r>
    </w:p>
    <w:p w:rsidR="00AE5B2F" w:rsidRDefault="00621B3D" w:rsidP="00621B3D">
      <w:pPr>
        <w:pStyle w:val="Aufzhlungszeichen"/>
      </w:pPr>
      <w:proofErr w:type="spellStart"/>
      <w:r>
        <w:t>Prototyping</w:t>
      </w:r>
      <w:proofErr w:type="spellEnd"/>
      <w:r w:rsidR="00356566">
        <w:t xml:space="preserve"> für zukünftige </w:t>
      </w:r>
      <w:r w:rsidR="008E3B60">
        <w:t xml:space="preserve">(GIS-) </w:t>
      </w:r>
      <w:r w:rsidR="00814B9E">
        <w:t xml:space="preserve">Kollaborationsplattformen. Es soll aufgezeigt werden, wie sich bestehende Konzepte (z.B. </w:t>
      </w:r>
      <w:hyperlink r:id="rId10" w:history="1">
        <w:r w:rsidR="00814B9E" w:rsidRPr="00F33C02">
          <w:rPr>
            <w:rStyle w:val="Hyperlink"/>
          </w:rPr>
          <w:t>www.mysg.ch/locations</w:t>
        </w:r>
      </w:hyperlink>
      <w:r w:rsidR="008E3B60">
        <w:t xml:space="preserve"> oder </w:t>
      </w:r>
      <w:hyperlink r:id="rId11" w:history="1">
        <w:r w:rsidR="005E26A1" w:rsidRPr="00421F21">
          <w:rPr>
            <w:rStyle w:val="Hyperlink"/>
          </w:rPr>
          <w:t>http://ch.tilllate.com/de/locations</w:t>
        </w:r>
      </w:hyperlink>
      <w:r w:rsidR="00814B9E">
        <w:t xml:space="preserve">) </w:t>
      </w:r>
      <w:r w:rsidR="00EF66C9">
        <w:t xml:space="preserve">verbessern lassen oder </w:t>
      </w:r>
      <w:r w:rsidR="00814B9E">
        <w:t>weiterentwickeln könnten.</w:t>
      </w:r>
    </w:p>
    <w:p w:rsidR="00116C93" w:rsidRDefault="00AE5B2F" w:rsidP="00442129">
      <w:pPr>
        <w:pStyle w:val="Aufzhlungszeichen"/>
      </w:pPr>
      <w:r>
        <w:t xml:space="preserve">Entwurf einer GIS-Architektur, welche einerseits </w:t>
      </w:r>
      <w:proofErr w:type="spellStart"/>
      <w:r>
        <w:t>cloud</w:t>
      </w:r>
      <w:proofErr w:type="spellEnd"/>
      <w:r>
        <w:t xml:space="preserve">-services (am Beispiel von Fusion </w:t>
      </w:r>
      <w:proofErr w:type="spellStart"/>
      <w:r>
        <w:t>Tables</w:t>
      </w:r>
      <w:proofErr w:type="spellEnd"/>
      <w:r>
        <w:t xml:space="preserve">) andererseits die </w:t>
      </w:r>
      <w:r w:rsidR="00195556">
        <w:t xml:space="preserve">Geodaten- und </w:t>
      </w:r>
      <w:r>
        <w:t>Serviceinfrastruktur einer Organisation integriert</w:t>
      </w:r>
      <w:r w:rsidR="00621B3D">
        <w:t>.</w:t>
      </w:r>
    </w:p>
    <w:p w:rsidR="00442129" w:rsidRDefault="00442129" w:rsidP="00442129">
      <w:pPr>
        <w:pStyle w:val="Aufzhlungszeichen"/>
      </w:pPr>
      <w:r>
        <w:t xml:space="preserve">Es sollen verschiedene </w:t>
      </w:r>
      <w:proofErr w:type="spellStart"/>
      <w:r>
        <w:t>Use</w:t>
      </w:r>
      <w:proofErr w:type="spellEnd"/>
      <w:r>
        <w:t xml:space="preserve"> Cases (z.B. Baustellen, </w:t>
      </w:r>
      <w:proofErr w:type="spellStart"/>
      <w:r>
        <w:t>Tiersichtungen</w:t>
      </w:r>
      <w:proofErr w:type="spellEnd"/>
      <w:r>
        <w:t>, Stau) analysiert we</w:t>
      </w:r>
      <w:r>
        <w:t>r</w:t>
      </w:r>
      <w:r>
        <w:t xml:space="preserve">den, wobei einer davon als ausgebaute Webapplikation implementiert werden soll. </w:t>
      </w:r>
    </w:p>
    <w:p w:rsidR="0001760B" w:rsidRDefault="0001760B" w:rsidP="0001760B">
      <w:pPr>
        <w:pStyle w:val="berschrift2"/>
      </w:pPr>
      <w:r>
        <w:t>Vorgaben</w:t>
      </w:r>
      <w:r w:rsidR="00A9047B">
        <w:t>/Rahmenbedingungen</w:t>
      </w:r>
    </w:p>
    <w:p w:rsidR="001831B9" w:rsidRDefault="001831B9" w:rsidP="0001760B">
      <w:pPr>
        <w:pStyle w:val="Aufzhlungszeichen"/>
      </w:pPr>
      <w:r>
        <w:t>Es gelten die Rahmenbedingungen, Vorgaben und Termine der HSR</w:t>
      </w:r>
    </w:p>
    <w:p w:rsidR="008E3B60" w:rsidRDefault="001831B9" w:rsidP="008E3B60">
      <w:pPr>
        <w:pStyle w:val="Aufzhlungszeichen"/>
      </w:pPr>
      <w:r>
        <w:t>Die Projektabwicklung orientiert sich an einer iterativen, agilen Vorgehensweise.</w:t>
      </w:r>
      <w:r w:rsidR="0031256B">
        <w:t xml:space="preserve"> Als Vorg</w:t>
      </w:r>
      <w:r w:rsidR="0031256B">
        <w:t>a</w:t>
      </w:r>
      <w:r w:rsidR="0031256B">
        <w:t xml:space="preserve">be dient dabei </w:t>
      </w:r>
      <w:proofErr w:type="spellStart"/>
      <w:r w:rsidR="0031256B">
        <w:t>Scrum</w:t>
      </w:r>
      <w:proofErr w:type="spellEnd"/>
      <w:r w:rsidR="0031256B">
        <w:t>, wobei bedingt durch das kleine Projektteam gewisse Vereinfachu</w:t>
      </w:r>
      <w:r w:rsidR="0031256B">
        <w:t>n</w:t>
      </w:r>
      <w:r w:rsidR="0031256B">
        <w:t xml:space="preserve">gen vorgenommen werden. </w:t>
      </w:r>
      <w:r>
        <w:t>Meilensteine werden bezüglich Termin und Inhalt mit dem</w:t>
      </w:r>
      <w:r w:rsidR="00EF66C9">
        <w:t xml:space="preserve"> ve</w:t>
      </w:r>
      <w:r w:rsidR="00EF66C9">
        <w:t>r</w:t>
      </w:r>
      <w:r w:rsidR="00EF66C9">
        <w:t>antwortlichen Doze</w:t>
      </w:r>
      <w:r w:rsidR="00EF66C9">
        <w:t>n</w:t>
      </w:r>
      <w:r w:rsidR="00EF66C9">
        <w:t>ten und dem</w:t>
      </w:r>
      <w:r>
        <w:t xml:space="preserve"> Projektpartner vereinbart.</w:t>
      </w:r>
    </w:p>
    <w:p w:rsidR="001831B9" w:rsidRDefault="001831B9" w:rsidP="0001760B">
      <w:pPr>
        <w:pStyle w:val="Aufzhlungszeichen"/>
      </w:pPr>
      <w:r>
        <w:t xml:space="preserve">Die Kommunikation in der Projektgruppe, in der Dokumentation und an den Präsentationen erfolgt </w:t>
      </w:r>
      <w:r w:rsidR="001E0AD6">
        <w:t xml:space="preserve">in </w:t>
      </w:r>
      <w:r w:rsidR="005104A8">
        <w:t>D</w:t>
      </w:r>
      <w:r w:rsidR="001E0AD6">
        <w:t>eutsch.</w:t>
      </w:r>
    </w:p>
    <w:p w:rsidR="00F54E67" w:rsidRDefault="001831B9" w:rsidP="0001760B">
      <w:pPr>
        <w:pStyle w:val="Aufzhlungszeichen"/>
      </w:pPr>
      <w:r>
        <w:t>Eine Prototypen-Website ist in HTML / JavaScript zu implementieren</w:t>
      </w:r>
      <w:r w:rsidR="00442129">
        <w:t xml:space="preserve"> und sollte auf ve</w:t>
      </w:r>
      <w:r w:rsidR="00442129">
        <w:t>r</w:t>
      </w:r>
      <w:r w:rsidR="00442129">
        <w:t>schiedenen Plattformen lauffähig sein</w:t>
      </w:r>
      <w:r>
        <w:t xml:space="preserve">. </w:t>
      </w:r>
    </w:p>
    <w:p w:rsidR="001831B9" w:rsidRDefault="001831B9" w:rsidP="00EF66C9">
      <w:pPr>
        <w:pStyle w:val="Aufzhlungszeichen"/>
        <w:numPr>
          <w:ilvl w:val="0"/>
          <w:numId w:val="0"/>
        </w:numPr>
        <w:ind w:left="644"/>
      </w:pPr>
    </w:p>
    <w:p w:rsidR="00F54E67" w:rsidRPr="00F54E67" w:rsidRDefault="00F54E67" w:rsidP="00F54E67">
      <w:pPr>
        <w:pStyle w:val="berschrift3"/>
      </w:pPr>
      <w:r w:rsidRPr="00F54E67">
        <w:lastRenderedPageBreak/>
        <w:t>Inhalt der Dokumentation</w:t>
      </w:r>
    </w:p>
    <w:p w:rsidR="00F54E67" w:rsidRDefault="00F54E67" w:rsidP="00F54E67">
      <w:pPr>
        <w:pStyle w:val="Aufzhlungszeichen"/>
      </w:pPr>
      <w:r>
        <w:t>Die Projektdokumentation (Prosa) ist deutsch</w:t>
      </w:r>
      <w:r w:rsidR="00FA5272">
        <w:t>. Code, Kommentare und Versionsverwaltung sind in</w:t>
      </w:r>
      <w:r>
        <w:t xml:space="preserve"> </w:t>
      </w:r>
      <w:r w:rsidR="005104A8">
        <w:t>E</w:t>
      </w:r>
      <w:r w:rsidR="001E0AD6">
        <w:t>nglisch</w:t>
      </w:r>
      <w:r>
        <w:t>.</w:t>
      </w:r>
    </w:p>
    <w:p w:rsidR="00F54E67" w:rsidRDefault="00F54E67" w:rsidP="00F54E67">
      <w:pPr>
        <w:pStyle w:val="Aufzhlungszeichen"/>
      </w:pPr>
      <w:r>
        <w:t>Die fertige Arbeit muss folgende Inhalte haben: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1. Abstract, Management Summary, Aufgabenstellung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2. Technischer Bericht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3. Projektdokumentation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4. Anhänge (Literaturverzeichnis, CD-Inhalt)</w:t>
      </w:r>
    </w:p>
    <w:p w:rsidR="00F54E67" w:rsidRDefault="00F54E67" w:rsidP="00F54E67">
      <w:pPr>
        <w:pStyle w:val="Aufzhlungszeichen"/>
      </w:pPr>
      <w:r>
        <w:t>Die Abgabe ist so zu gliedern, dass die obigen Inhalte klar erkenntlich und auffindbar sind.</w:t>
      </w:r>
    </w:p>
    <w:p w:rsidR="00F54E67" w:rsidRDefault="00F54E67" w:rsidP="00F54E67">
      <w:pPr>
        <w:pStyle w:val="Aufzhlungszeichen"/>
      </w:pPr>
      <w:r>
        <w:t>Zitate sind zu kennzeichnen, die Quelle ist anzugeben.</w:t>
      </w:r>
    </w:p>
    <w:p w:rsidR="00F54E67" w:rsidRDefault="00F54E67" w:rsidP="00F54E67">
      <w:pPr>
        <w:pStyle w:val="Aufzhlungszeichen"/>
      </w:pPr>
      <w:r>
        <w:t>Verwendete Dokumente und Literatur sind in einem Literaturverzeichnis aufzuführen.</w:t>
      </w:r>
    </w:p>
    <w:p w:rsidR="00F54E67" w:rsidRDefault="00F54E67" w:rsidP="00F54E67">
      <w:pPr>
        <w:pStyle w:val="Aufzhlungszeichen"/>
      </w:pPr>
      <w:r>
        <w:t>Projekttagebuch, Dokumentation des Projektverlaufes, Planung etc.</w:t>
      </w:r>
    </w:p>
    <w:p w:rsidR="00F54E67" w:rsidRDefault="00F54E67" w:rsidP="00F54E67">
      <w:pPr>
        <w:pStyle w:val="Aufzhlungszeichen"/>
      </w:pPr>
      <w:r>
        <w:t>Weitere Dokumente (z.B. Kurzbeschreibung, Poster) gemäss www.hsr.ch und gemäss A</w:t>
      </w:r>
      <w:r>
        <w:t>b</w:t>
      </w:r>
      <w:r>
        <w:t>sprache mit dem Betreuer.</w:t>
      </w:r>
    </w:p>
    <w:p w:rsidR="001831B9" w:rsidRDefault="001831B9" w:rsidP="00F54E67">
      <w:pPr>
        <w:pStyle w:val="Aufzhlungszeichen"/>
        <w:numPr>
          <w:ilvl w:val="0"/>
          <w:numId w:val="0"/>
        </w:numPr>
        <w:ind w:left="644"/>
      </w:pPr>
    </w:p>
    <w:p w:rsidR="00F54E67" w:rsidRPr="00F54E67" w:rsidRDefault="00F54E67" w:rsidP="00F54E67">
      <w:pPr>
        <w:pStyle w:val="berschrift3"/>
      </w:pPr>
      <w:r w:rsidRPr="00F54E67">
        <w:t>Form der Dokumentation</w:t>
      </w:r>
    </w:p>
    <w:p w:rsidR="00F54E67" w:rsidRPr="00F54E67" w:rsidRDefault="00F54E67" w:rsidP="00F54E67">
      <w:pPr>
        <w:pStyle w:val="Aufzhlungszeichen"/>
      </w:pPr>
      <w:r w:rsidRPr="00F54E67">
        <w:t>Bericht (Struktur gemäss Beschreibung) gebunden (2 Exemplare) und in Ordner (1 Exemplar</w:t>
      </w:r>
      <w:r>
        <w:t xml:space="preserve"> </w:t>
      </w:r>
      <w:r w:rsidRPr="00F54E67">
        <w:t>„kopierfähig“ in losen, gelochten Blättern).</w:t>
      </w:r>
    </w:p>
    <w:p w:rsidR="00F54E67" w:rsidRPr="00F54E67" w:rsidRDefault="00F54E67" w:rsidP="00F54E67">
      <w:pPr>
        <w:pStyle w:val="Aufzhlungszeichen"/>
      </w:pPr>
      <w:r w:rsidRPr="00F54E67">
        <w:t xml:space="preserve">Alle Dokumente und Quellen der erstellten Software auf CD; </w:t>
      </w:r>
      <w:proofErr w:type="spellStart"/>
      <w:r w:rsidRPr="00F54E67">
        <w:t>CD's</w:t>
      </w:r>
      <w:proofErr w:type="spellEnd"/>
      <w:r w:rsidRPr="00F54E67">
        <w:t xml:space="preserve"> sauber angeschrieben (3</w:t>
      </w:r>
    </w:p>
    <w:p w:rsidR="00F54E67" w:rsidRPr="00F54E67" w:rsidRDefault="00F54E67" w:rsidP="00F54E67">
      <w:pPr>
        <w:pStyle w:val="Aufzhlungszeichen"/>
        <w:numPr>
          <w:ilvl w:val="0"/>
          <w:numId w:val="0"/>
        </w:numPr>
        <w:ind w:left="644"/>
      </w:pPr>
      <w:r w:rsidRPr="00F54E67">
        <w:t>Ex.).</w:t>
      </w:r>
    </w:p>
    <w:p w:rsidR="00F54E67" w:rsidRPr="00F54E67" w:rsidRDefault="00F54E67" w:rsidP="00F54E67">
      <w:pPr>
        <w:pStyle w:val="berschrift3"/>
      </w:pPr>
      <w:r w:rsidRPr="00F54E67">
        <w:t>Bewertungsschema</w:t>
      </w:r>
    </w:p>
    <w:p w:rsidR="00F54E67" w:rsidRDefault="00F54E67" w:rsidP="00BA1364">
      <w:r w:rsidRPr="00F54E67">
        <w:t xml:space="preserve">Es gelten die üblichen Regelungen zum Ablauf und zur </w:t>
      </w:r>
      <w:r w:rsidR="00367237" w:rsidRPr="00F54E67">
        <w:t>Bewertung</w:t>
      </w:r>
      <w:r w:rsidRPr="00F54E67">
        <w:t xml:space="preserve"> der </w:t>
      </w:r>
      <w:r w:rsidR="00367237">
        <w:t>Studiena</w:t>
      </w:r>
      <w:r w:rsidRPr="00F54E67">
        <w:t>rbeit des Studie</w:t>
      </w:r>
      <w:r w:rsidRPr="00F54E67">
        <w:t>n</w:t>
      </w:r>
      <w:r w:rsidRPr="00F54E67">
        <w:t>gangs</w:t>
      </w:r>
      <w:r>
        <w:t xml:space="preserve"> </w:t>
      </w:r>
      <w:r w:rsidRPr="00F54E67">
        <w:t>Informatik der HSR mit besonderem Gewicht auf moderne Softwareentwicklung.</w:t>
      </w:r>
    </w:p>
    <w:p w:rsidR="00BE3694" w:rsidRDefault="004174C4" w:rsidP="00BE3694">
      <w:pPr>
        <w:pStyle w:val="berschrift2"/>
      </w:pPr>
      <w:r>
        <w:t>Beteiligte</w:t>
      </w:r>
    </w:p>
    <w:p w:rsidR="00BE3694" w:rsidRPr="006614AB" w:rsidRDefault="00824100" w:rsidP="00F71978">
      <w:pPr>
        <w:pStyle w:val="berschrift3"/>
      </w:pPr>
      <w:r w:rsidRPr="006614AB">
        <w:t>Diplomand</w:t>
      </w:r>
      <w:r w:rsidR="006614AB" w:rsidRPr="006614AB">
        <w:t>en</w:t>
      </w:r>
    </w:p>
    <w:p w:rsidR="00367237" w:rsidRDefault="00367237" w:rsidP="00867D32">
      <w:r>
        <w:t xml:space="preserve">Stefan </w:t>
      </w:r>
      <w:proofErr w:type="spellStart"/>
      <w:r>
        <w:t>Oderbolz</w:t>
      </w:r>
      <w:proofErr w:type="spellEnd"/>
      <w:r>
        <w:t xml:space="preserve"> (</w:t>
      </w:r>
      <w:hyperlink r:id="rId12" w:history="1">
        <w:r w:rsidRPr="00421F21">
          <w:rPr>
            <w:rStyle w:val="Hyperlink"/>
          </w:rPr>
          <w:t>soderbol@hsr.ch</w:t>
        </w:r>
      </w:hyperlink>
      <w:r>
        <w:t>)</w:t>
      </w:r>
    </w:p>
    <w:p w:rsidR="00FC7944" w:rsidRPr="006614AB" w:rsidRDefault="00367237" w:rsidP="00867D32">
      <w:r>
        <w:t>Jürg Hunziker (</w:t>
      </w:r>
      <w:hyperlink r:id="rId13" w:history="1">
        <w:r w:rsidRPr="00421F21">
          <w:rPr>
            <w:rStyle w:val="Hyperlink"/>
          </w:rPr>
          <w:t>jhunzike@hsr.ch</w:t>
        </w:r>
      </w:hyperlink>
      <w:r>
        <w:t>)</w:t>
      </w:r>
    </w:p>
    <w:p w:rsidR="00D07A5E" w:rsidRPr="0001760B" w:rsidRDefault="00867D32" w:rsidP="00BE3694">
      <w:pPr>
        <w:pStyle w:val="berschrift3"/>
      </w:pPr>
      <w:r w:rsidRPr="0001760B">
        <w:t>Projektp</w:t>
      </w:r>
      <w:r w:rsidR="00D07A5E" w:rsidRPr="0001760B">
        <w:t>artner</w:t>
      </w:r>
    </w:p>
    <w:p w:rsidR="00220C42" w:rsidRDefault="005433FA" w:rsidP="00893E29">
      <w:r>
        <w:t>GEOINFO AG</w:t>
      </w:r>
    </w:p>
    <w:p w:rsidR="005433FA" w:rsidRDefault="005433FA" w:rsidP="00893E29">
      <w:r>
        <w:t>Herr Marco Lehmann</w:t>
      </w:r>
    </w:p>
    <w:p w:rsidR="005433FA" w:rsidRDefault="005433FA" w:rsidP="00893E29">
      <w:r>
        <w:t>Bereichsleiter Entwicklung</w:t>
      </w:r>
    </w:p>
    <w:p w:rsidR="005433FA" w:rsidRDefault="005433FA" w:rsidP="00893E29">
      <w:r>
        <w:t>Kasernenstrasse 69</w:t>
      </w:r>
    </w:p>
    <w:p w:rsidR="005433FA" w:rsidRPr="0001760B" w:rsidRDefault="005433FA" w:rsidP="00893E29">
      <w:r>
        <w:t>9100 Herisau</w:t>
      </w:r>
    </w:p>
    <w:p w:rsidR="00BE3694" w:rsidRDefault="00A83922" w:rsidP="00BE3694">
      <w:pPr>
        <w:pStyle w:val="berschrift3"/>
      </w:pPr>
      <w:r>
        <w:t>Betreuung</w:t>
      </w:r>
      <w:r w:rsidR="008C4C6D">
        <w:t xml:space="preserve"> HSR</w:t>
      </w:r>
    </w:p>
    <w:p w:rsidR="00350C00" w:rsidRPr="00A9047B" w:rsidRDefault="00350C00" w:rsidP="00BE3694">
      <w:r>
        <w:t>Verantwortliche</w:t>
      </w:r>
      <w:r w:rsidR="00876EDC">
        <w:t>r</w:t>
      </w:r>
      <w:r>
        <w:t xml:space="preserve"> Dozent:</w:t>
      </w:r>
      <w:r w:rsidR="00A9047B">
        <w:t xml:space="preserve"> </w:t>
      </w:r>
      <w:r w:rsidR="000C23C1" w:rsidRPr="00A9047B">
        <w:t>Prof. Stefan Keller</w:t>
      </w:r>
      <w:r w:rsidR="00182611" w:rsidRPr="00A9047B">
        <w:t xml:space="preserve">, </w:t>
      </w:r>
      <w:r w:rsidR="00984889" w:rsidRPr="00A9047B">
        <w:t>IFS-</w:t>
      </w:r>
      <w:r w:rsidR="00182611" w:rsidRPr="00A9047B">
        <w:t>HSR</w:t>
      </w:r>
      <w:r w:rsidR="000C23C1" w:rsidRPr="00A9047B">
        <w:t xml:space="preserve"> (</w:t>
      </w:r>
      <w:hyperlink r:id="rId14" w:history="1">
        <w:r w:rsidR="000C23C1" w:rsidRPr="00A9047B">
          <w:rPr>
            <w:rStyle w:val="Hyperlink"/>
          </w:rPr>
          <w:t>sfkeller@hsr.ch</w:t>
        </w:r>
      </w:hyperlink>
      <w:r w:rsidR="000C23C1" w:rsidRPr="00A9047B">
        <w:t>)</w:t>
      </w:r>
    </w:p>
    <w:p w:rsidR="00D07A5E" w:rsidRPr="00520709" w:rsidRDefault="00D07A5E"/>
    <w:sectPr w:rsidR="00D07A5E" w:rsidRPr="00520709" w:rsidSect="001D3DD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/>
      <w:pgMar w:top="1521" w:right="992" w:bottom="1276" w:left="1276" w:header="567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16D" w:rsidRDefault="001E416D">
      <w:r>
        <w:separator/>
      </w:r>
    </w:p>
  </w:endnote>
  <w:endnote w:type="continuationSeparator" w:id="0">
    <w:p w:rsidR="001E416D" w:rsidRDefault="001E4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F99" w:rsidRDefault="00492F9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73"/>
      <w:gridCol w:w="4236"/>
    </w:tblGrid>
    <w:tr w:rsidR="008E3B60">
      <w:trPr>
        <w:cantSplit/>
      </w:trPr>
      <w:tc>
        <w:tcPr>
          <w:tcW w:w="5473" w:type="dxa"/>
          <w:tcBorders>
            <w:top w:val="single" w:sz="6" w:space="0" w:color="auto"/>
          </w:tcBorders>
        </w:tcPr>
        <w:p w:rsidR="008E3B60" w:rsidRDefault="008E3B60" w:rsidP="00D44208">
          <w:pPr>
            <w:pStyle w:val="Fuzeile"/>
            <w:spacing w:before="40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FILENAME </w:instrText>
          </w:r>
          <w:r>
            <w:rPr>
              <w:sz w:val="16"/>
            </w:rPr>
            <w:fldChar w:fldCharType="separate"/>
          </w:r>
          <w:r w:rsidR="00AE2574">
            <w:rPr>
              <w:noProof/>
              <w:sz w:val="16"/>
            </w:rPr>
            <w:instrText>Entwurf_BA_HSR_Aufgabenstellung_GEOINFO.doc</w:instrText>
          </w:r>
          <w:r>
            <w:rPr>
              <w:sz w:val="16"/>
            </w:rPr>
            <w:fldChar w:fldCharType="end"/>
          </w:r>
          <w:r>
            <w:rPr>
              <w:sz w:val="16"/>
            </w:rPr>
            <w:instrText>\*CHARFORMAT \*LOWER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d:\format\zm_a4_h.dot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 </w:t>
          </w:r>
        </w:p>
      </w:tc>
      <w:tc>
        <w:tcPr>
          <w:tcW w:w="4236" w:type="dxa"/>
          <w:tcBorders>
            <w:top w:val="single" w:sz="6" w:space="0" w:color="auto"/>
          </w:tcBorders>
        </w:tcPr>
        <w:p w:rsidR="008E3B60" w:rsidRDefault="008E3B60">
          <w:pPr>
            <w:pStyle w:val="Fuzeile"/>
            <w:spacing w:before="40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>SAVEDATE \@ "dd.MM.yy  HH:mm"</w:instrText>
          </w:r>
          <w:r>
            <w:rPr>
              <w:sz w:val="16"/>
            </w:rPr>
            <w:fldChar w:fldCharType="separate"/>
          </w:r>
          <w:r w:rsidR="00492F99">
            <w:rPr>
              <w:noProof/>
              <w:sz w:val="16"/>
            </w:rPr>
            <w:t>24.02.12  16:27</w:t>
          </w:r>
          <w:r>
            <w:rPr>
              <w:sz w:val="16"/>
            </w:rPr>
            <w:fldChar w:fldCharType="end"/>
          </w:r>
          <w:bookmarkStart w:id="0" w:name="_GoBack"/>
          <w:bookmarkEnd w:id="0"/>
        </w:p>
      </w:tc>
    </w:tr>
  </w:tbl>
  <w:p w:rsidR="008E3B60" w:rsidRDefault="008E3B60">
    <w:pPr>
      <w:pStyle w:val="Fuzeile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F99" w:rsidRDefault="00492F9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16D" w:rsidRDefault="001E416D">
      <w:r>
        <w:separator/>
      </w:r>
    </w:p>
  </w:footnote>
  <w:footnote w:type="continuationSeparator" w:id="0">
    <w:p w:rsidR="001E416D" w:rsidRDefault="001E4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F99" w:rsidRDefault="00492F9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5542"/>
      <w:gridCol w:w="1567"/>
    </w:tblGrid>
    <w:tr w:rsidR="008E3B60">
      <w:trPr>
        <w:cantSplit/>
      </w:trPr>
      <w:tc>
        <w:tcPr>
          <w:tcW w:w="2622" w:type="dxa"/>
          <w:tcBorders>
            <w:bottom w:val="nil"/>
          </w:tcBorders>
        </w:tcPr>
        <w:p w:rsidR="008E3B60" w:rsidRDefault="006B2818">
          <w:pPr>
            <w:spacing w:before="80" w:line="240" w:lineRule="atLeast"/>
            <w:jc w:val="center"/>
            <w:rPr>
              <w:sz w:val="20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1527175" cy="396875"/>
                <wp:effectExtent l="19050" t="0" r="0" b="0"/>
                <wp:docPr id="1" name="Picture 1" descr="hsr-i-logo_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sr-i-logo_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17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42" w:type="dxa"/>
          <w:tcBorders>
            <w:bottom w:val="nil"/>
          </w:tcBorders>
        </w:tcPr>
        <w:p w:rsidR="008E3B60" w:rsidRDefault="005B5AC0" w:rsidP="00DA4478">
          <w:pPr>
            <w:spacing w:before="160" w:line="240" w:lineRule="atLeast"/>
            <w:jc w:val="center"/>
            <w:rPr>
              <w:sz w:val="28"/>
            </w:rPr>
          </w:pPr>
          <w:r>
            <w:rPr>
              <w:sz w:val="28"/>
            </w:rPr>
            <w:t>Studien</w:t>
          </w:r>
          <w:r w:rsidR="008E3B60">
            <w:rPr>
              <w:sz w:val="28"/>
            </w:rPr>
            <w:t>arbeit FS 2012</w:t>
          </w:r>
        </w:p>
        <w:p w:rsidR="008E3B60" w:rsidRDefault="008E3B60">
          <w:pPr>
            <w:spacing w:before="160" w:line="240" w:lineRule="atLeast"/>
            <w:jc w:val="center"/>
            <w:rPr>
              <w:sz w:val="20"/>
            </w:rPr>
          </w:pPr>
          <w:r>
            <w:fldChar w:fldCharType="begin"/>
          </w:r>
          <w:r>
            <w:instrText xml:space="preserve">SUBJECT </w:instrText>
          </w:r>
          <w:r>
            <w:fldChar w:fldCharType="end"/>
          </w:r>
        </w:p>
      </w:tc>
      <w:tc>
        <w:tcPr>
          <w:tcW w:w="1567" w:type="dxa"/>
          <w:tcBorders>
            <w:bottom w:val="nil"/>
          </w:tcBorders>
        </w:tcPr>
        <w:p w:rsidR="008E3B60" w:rsidRDefault="008E3B60">
          <w:pPr>
            <w:spacing w:line="240" w:lineRule="atLeast"/>
            <w:jc w:val="right"/>
          </w:pPr>
        </w:p>
        <w:p w:rsidR="008E3B60" w:rsidRDefault="008E3B60">
          <w:pPr>
            <w:spacing w:line="240" w:lineRule="atLeast"/>
            <w:jc w:val="right"/>
          </w:pPr>
        </w:p>
        <w:p w:rsidR="008E3B60" w:rsidRDefault="001E416D">
          <w:pPr>
            <w:spacing w:line="240" w:lineRule="atLeast"/>
            <w:jc w:val="right"/>
            <w:rPr>
              <w:sz w:val="20"/>
            </w:rPr>
          </w:pPr>
          <w:r>
            <w:fldChar w:fldCharType="begin"/>
          </w:r>
          <w:r>
            <w:instrText xml:space="preserve">PAGE </w:instrText>
          </w:r>
          <w:r>
            <w:fldChar w:fldCharType="separate"/>
          </w:r>
          <w:r w:rsidR="00492F9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8E3B60" w:rsidRDefault="008E3B60">
    <w:pPr>
      <w:pStyle w:val="Kopfzeile2"/>
      <w:spacing w:before="6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F99" w:rsidRDefault="00492F9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D43D8"/>
    <w:multiLevelType w:val="hybridMultilevel"/>
    <w:tmpl w:val="9F4245CE"/>
    <w:lvl w:ilvl="0" w:tplc="50FEA2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06A7F"/>
    <w:multiLevelType w:val="hybridMultilevel"/>
    <w:tmpl w:val="E81659B4"/>
    <w:lvl w:ilvl="0" w:tplc="35488D0E">
      <w:start w:val="1"/>
      <w:numFmt w:val="bullet"/>
      <w:pStyle w:val="Aufzhlungszeichen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EBB"/>
    <w:rsid w:val="00012EEE"/>
    <w:rsid w:val="000134C9"/>
    <w:rsid w:val="0001760B"/>
    <w:rsid w:val="00022E93"/>
    <w:rsid w:val="00033FC0"/>
    <w:rsid w:val="00042B1C"/>
    <w:rsid w:val="00050534"/>
    <w:rsid w:val="00071726"/>
    <w:rsid w:val="00091BA7"/>
    <w:rsid w:val="00095C69"/>
    <w:rsid w:val="00096263"/>
    <w:rsid w:val="000A4DA6"/>
    <w:rsid w:val="000C23C1"/>
    <w:rsid w:val="000D53F1"/>
    <w:rsid w:val="000E39C7"/>
    <w:rsid w:val="000F0386"/>
    <w:rsid w:val="001168A3"/>
    <w:rsid w:val="00116B52"/>
    <w:rsid w:val="00116C93"/>
    <w:rsid w:val="00132F6D"/>
    <w:rsid w:val="00182611"/>
    <w:rsid w:val="001831B9"/>
    <w:rsid w:val="00185686"/>
    <w:rsid w:val="00195556"/>
    <w:rsid w:val="001A5BC7"/>
    <w:rsid w:val="001B21EF"/>
    <w:rsid w:val="001D3DD9"/>
    <w:rsid w:val="001E0AD6"/>
    <w:rsid w:val="001E416D"/>
    <w:rsid w:val="001E585D"/>
    <w:rsid w:val="001F071F"/>
    <w:rsid w:val="001F1560"/>
    <w:rsid w:val="00204E3A"/>
    <w:rsid w:val="002075EB"/>
    <w:rsid w:val="002209E4"/>
    <w:rsid w:val="00220C42"/>
    <w:rsid w:val="00224074"/>
    <w:rsid w:val="00230059"/>
    <w:rsid w:val="002373CA"/>
    <w:rsid w:val="00297238"/>
    <w:rsid w:val="002B2EBF"/>
    <w:rsid w:val="002D691D"/>
    <w:rsid w:val="0031256B"/>
    <w:rsid w:val="00324FBB"/>
    <w:rsid w:val="003260D7"/>
    <w:rsid w:val="0033369F"/>
    <w:rsid w:val="003365DF"/>
    <w:rsid w:val="00350C00"/>
    <w:rsid w:val="00356566"/>
    <w:rsid w:val="003635F0"/>
    <w:rsid w:val="00367237"/>
    <w:rsid w:val="00373F70"/>
    <w:rsid w:val="0037768A"/>
    <w:rsid w:val="003933B8"/>
    <w:rsid w:val="003B0069"/>
    <w:rsid w:val="003D7071"/>
    <w:rsid w:val="003E0E37"/>
    <w:rsid w:val="003E36E9"/>
    <w:rsid w:val="003F397C"/>
    <w:rsid w:val="004174C4"/>
    <w:rsid w:val="00442129"/>
    <w:rsid w:val="00451FB3"/>
    <w:rsid w:val="004533E4"/>
    <w:rsid w:val="00455E32"/>
    <w:rsid w:val="004842AD"/>
    <w:rsid w:val="00492F99"/>
    <w:rsid w:val="00497922"/>
    <w:rsid w:val="004A7F90"/>
    <w:rsid w:val="004C4E7D"/>
    <w:rsid w:val="004C7B31"/>
    <w:rsid w:val="004C7EBB"/>
    <w:rsid w:val="004D3D47"/>
    <w:rsid w:val="004D548A"/>
    <w:rsid w:val="004E373F"/>
    <w:rsid w:val="005104A8"/>
    <w:rsid w:val="00520709"/>
    <w:rsid w:val="00525804"/>
    <w:rsid w:val="00526280"/>
    <w:rsid w:val="00530D40"/>
    <w:rsid w:val="005325ED"/>
    <w:rsid w:val="00536959"/>
    <w:rsid w:val="005433FA"/>
    <w:rsid w:val="005633CF"/>
    <w:rsid w:val="005637D4"/>
    <w:rsid w:val="0058424F"/>
    <w:rsid w:val="00585686"/>
    <w:rsid w:val="00586466"/>
    <w:rsid w:val="005A4751"/>
    <w:rsid w:val="005A541A"/>
    <w:rsid w:val="005B5AC0"/>
    <w:rsid w:val="005B759C"/>
    <w:rsid w:val="005C1C1A"/>
    <w:rsid w:val="005C2D1D"/>
    <w:rsid w:val="005C636F"/>
    <w:rsid w:val="005D1CBD"/>
    <w:rsid w:val="005D7690"/>
    <w:rsid w:val="005E26A1"/>
    <w:rsid w:val="00621B3D"/>
    <w:rsid w:val="0064116F"/>
    <w:rsid w:val="006614AB"/>
    <w:rsid w:val="0066262F"/>
    <w:rsid w:val="006812C0"/>
    <w:rsid w:val="006A6351"/>
    <w:rsid w:val="006B2818"/>
    <w:rsid w:val="006B7E1B"/>
    <w:rsid w:val="006C1738"/>
    <w:rsid w:val="006C2A95"/>
    <w:rsid w:val="006C3AA2"/>
    <w:rsid w:val="006C3E36"/>
    <w:rsid w:val="00710EA9"/>
    <w:rsid w:val="0073618E"/>
    <w:rsid w:val="0074207A"/>
    <w:rsid w:val="00743678"/>
    <w:rsid w:val="00762FA3"/>
    <w:rsid w:val="007755F3"/>
    <w:rsid w:val="00775A26"/>
    <w:rsid w:val="007961F0"/>
    <w:rsid w:val="007A01DA"/>
    <w:rsid w:val="007A2A24"/>
    <w:rsid w:val="007A2DD0"/>
    <w:rsid w:val="007B2D22"/>
    <w:rsid w:val="007B6FDF"/>
    <w:rsid w:val="007C3AA5"/>
    <w:rsid w:val="007C3AB7"/>
    <w:rsid w:val="007D2DC0"/>
    <w:rsid w:val="007E2B7B"/>
    <w:rsid w:val="007E2F3F"/>
    <w:rsid w:val="00806B80"/>
    <w:rsid w:val="00814B9E"/>
    <w:rsid w:val="00824100"/>
    <w:rsid w:val="00825B9E"/>
    <w:rsid w:val="0083044A"/>
    <w:rsid w:val="00840D26"/>
    <w:rsid w:val="00841E38"/>
    <w:rsid w:val="0085078C"/>
    <w:rsid w:val="00865FD9"/>
    <w:rsid w:val="00867D32"/>
    <w:rsid w:val="008759C3"/>
    <w:rsid w:val="00876EDC"/>
    <w:rsid w:val="00893E29"/>
    <w:rsid w:val="008945BF"/>
    <w:rsid w:val="00894F3D"/>
    <w:rsid w:val="008C348B"/>
    <w:rsid w:val="008C4C6D"/>
    <w:rsid w:val="008C6A96"/>
    <w:rsid w:val="008D1FC6"/>
    <w:rsid w:val="008E332C"/>
    <w:rsid w:val="008E3B60"/>
    <w:rsid w:val="008E7FCD"/>
    <w:rsid w:val="00910A69"/>
    <w:rsid w:val="009128CE"/>
    <w:rsid w:val="0092076D"/>
    <w:rsid w:val="0092326D"/>
    <w:rsid w:val="00935F45"/>
    <w:rsid w:val="00945052"/>
    <w:rsid w:val="009760E4"/>
    <w:rsid w:val="00981E82"/>
    <w:rsid w:val="00983BBE"/>
    <w:rsid w:val="00984889"/>
    <w:rsid w:val="009A654C"/>
    <w:rsid w:val="009B2986"/>
    <w:rsid w:val="009B4FF8"/>
    <w:rsid w:val="009D274E"/>
    <w:rsid w:val="009D77DD"/>
    <w:rsid w:val="009E0395"/>
    <w:rsid w:val="00A05028"/>
    <w:rsid w:val="00A70C65"/>
    <w:rsid w:val="00A743D9"/>
    <w:rsid w:val="00A826B8"/>
    <w:rsid w:val="00A83922"/>
    <w:rsid w:val="00A9047B"/>
    <w:rsid w:val="00A97F21"/>
    <w:rsid w:val="00AA0EDB"/>
    <w:rsid w:val="00AA7019"/>
    <w:rsid w:val="00AD61A2"/>
    <w:rsid w:val="00AE2574"/>
    <w:rsid w:val="00AE5B2F"/>
    <w:rsid w:val="00B049E8"/>
    <w:rsid w:val="00B249F7"/>
    <w:rsid w:val="00B36885"/>
    <w:rsid w:val="00B412A6"/>
    <w:rsid w:val="00B41BCB"/>
    <w:rsid w:val="00B7031B"/>
    <w:rsid w:val="00B80DD4"/>
    <w:rsid w:val="00B85CA3"/>
    <w:rsid w:val="00BA1364"/>
    <w:rsid w:val="00BA1912"/>
    <w:rsid w:val="00BB5A3C"/>
    <w:rsid w:val="00BD2A0E"/>
    <w:rsid w:val="00BE0B29"/>
    <w:rsid w:val="00BE3694"/>
    <w:rsid w:val="00BF39DE"/>
    <w:rsid w:val="00C00C1C"/>
    <w:rsid w:val="00C23853"/>
    <w:rsid w:val="00C23C50"/>
    <w:rsid w:val="00C65F1D"/>
    <w:rsid w:val="00C9219E"/>
    <w:rsid w:val="00CB1914"/>
    <w:rsid w:val="00CF0731"/>
    <w:rsid w:val="00D05535"/>
    <w:rsid w:val="00D07A5E"/>
    <w:rsid w:val="00D10CAD"/>
    <w:rsid w:val="00D3370D"/>
    <w:rsid w:val="00D36E4D"/>
    <w:rsid w:val="00D41631"/>
    <w:rsid w:val="00D44208"/>
    <w:rsid w:val="00D553FF"/>
    <w:rsid w:val="00D61163"/>
    <w:rsid w:val="00D636C7"/>
    <w:rsid w:val="00D72690"/>
    <w:rsid w:val="00D76B86"/>
    <w:rsid w:val="00D95584"/>
    <w:rsid w:val="00DA4478"/>
    <w:rsid w:val="00DC7222"/>
    <w:rsid w:val="00E47EB6"/>
    <w:rsid w:val="00E60C4E"/>
    <w:rsid w:val="00E73068"/>
    <w:rsid w:val="00E75609"/>
    <w:rsid w:val="00E81D9C"/>
    <w:rsid w:val="00EB3463"/>
    <w:rsid w:val="00EC5516"/>
    <w:rsid w:val="00EC67DC"/>
    <w:rsid w:val="00ED1691"/>
    <w:rsid w:val="00ED4B4A"/>
    <w:rsid w:val="00EE3A9A"/>
    <w:rsid w:val="00EF66C9"/>
    <w:rsid w:val="00F31B1F"/>
    <w:rsid w:val="00F355C7"/>
    <w:rsid w:val="00F52E6A"/>
    <w:rsid w:val="00F54E67"/>
    <w:rsid w:val="00F71978"/>
    <w:rsid w:val="00F87703"/>
    <w:rsid w:val="00FA2497"/>
    <w:rsid w:val="00FA3B1F"/>
    <w:rsid w:val="00FA5272"/>
    <w:rsid w:val="00FB3B81"/>
    <w:rsid w:val="00FC2E17"/>
    <w:rsid w:val="00FC3004"/>
    <w:rsid w:val="00FC7944"/>
    <w:rsid w:val="00FD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D3DD9"/>
    <w:pPr>
      <w:jc w:val="both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1D3DD9"/>
    <w:pPr>
      <w:keepNext/>
      <w:pageBreakBefore/>
      <w:spacing w:before="240" w:after="6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1D3DD9"/>
    <w:pPr>
      <w:keepNext/>
      <w:spacing w:before="240" w:after="60"/>
      <w:jc w:val="left"/>
      <w:outlineLvl w:val="1"/>
    </w:pPr>
    <w:rPr>
      <w:b/>
      <w:sz w:val="30"/>
    </w:rPr>
  </w:style>
  <w:style w:type="paragraph" w:styleId="berschrift3">
    <w:name w:val="heading 3"/>
    <w:basedOn w:val="Standard"/>
    <w:next w:val="Standard"/>
    <w:qFormat/>
    <w:rsid w:val="001D3DD9"/>
    <w:pPr>
      <w:keepNext/>
      <w:spacing w:before="120" w:after="60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rsid w:val="001D3D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1D3DD9"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1D3DD9"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1D3D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D3D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D3D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1D3DD9"/>
    <w:pPr>
      <w:ind w:left="708"/>
    </w:pPr>
  </w:style>
  <w:style w:type="paragraph" w:styleId="Kopfzeile">
    <w:name w:val="header"/>
    <w:basedOn w:val="Standard"/>
    <w:rsid w:val="001D3D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D3D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D3DD9"/>
  </w:style>
  <w:style w:type="paragraph" w:styleId="Verzeichnis1">
    <w:name w:val="toc 1"/>
    <w:basedOn w:val="Standard"/>
    <w:next w:val="Standard"/>
    <w:semiHidden/>
    <w:rsid w:val="001D3DD9"/>
    <w:pPr>
      <w:tabs>
        <w:tab w:val="right" w:leader="dot" w:pos="9639"/>
      </w:tabs>
      <w:spacing w:before="120" w:after="120"/>
      <w:jc w:val="left"/>
    </w:pPr>
    <w:rPr>
      <w:b/>
      <w:caps/>
      <w:sz w:val="20"/>
    </w:rPr>
  </w:style>
  <w:style w:type="paragraph" w:styleId="Verzeichnis2">
    <w:name w:val="toc 2"/>
    <w:basedOn w:val="Standard"/>
    <w:next w:val="Standard"/>
    <w:semiHidden/>
    <w:rsid w:val="001D3DD9"/>
    <w:pPr>
      <w:tabs>
        <w:tab w:val="right" w:leader="dot" w:pos="9639"/>
      </w:tabs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semiHidden/>
    <w:rsid w:val="001D3DD9"/>
    <w:pPr>
      <w:tabs>
        <w:tab w:val="right" w:leader="dot" w:pos="9639"/>
      </w:tabs>
      <w:ind w:left="480"/>
      <w:jc w:val="left"/>
    </w:pPr>
    <w:rPr>
      <w:i/>
      <w:sz w:val="20"/>
    </w:rPr>
  </w:style>
  <w:style w:type="paragraph" w:styleId="Verzeichnis4">
    <w:name w:val="toc 4"/>
    <w:basedOn w:val="Standard"/>
    <w:next w:val="Standard"/>
    <w:semiHidden/>
    <w:rsid w:val="001D3DD9"/>
    <w:pPr>
      <w:tabs>
        <w:tab w:val="right" w:leader="dot" w:pos="9639"/>
      </w:tabs>
      <w:ind w:left="72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rsid w:val="001D3DD9"/>
    <w:pPr>
      <w:tabs>
        <w:tab w:val="right" w:leader="dot" w:pos="9639"/>
      </w:tabs>
      <w:ind w:left="96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rsid w:val="001D3DD9"/>
    <w:pPr>
      <w:tabs>
        <w:tab w:val="right" w:leader="dot" w:pos="9639"/>
      </w:tabs>
      <w:ind w:left="120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rsid w:val="001D3DD9"/>
    <w:pPr>
      <w:tabs>
        <w:tab w:val="right" w:leader="dot" w:pos="9639"/>
      </w:tabs>
      <w:ind w:left="1440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1D3DD9"/>
    <w:pPr>
      <w:tabs>
        <w:tab w:val="right" w:leader="dot" w:pos="9639"/>
      </w:tabs>
      <w:ind w:left="1680"/>
      <w:jc w:val="left"/>
    </w:pPr>
    <w:rPr>
      <w:sz w:val="18"/>
    </w:rPr>
  </w:style>
  <w:style w:type="paragraph" w:styleId="Verzeichnis9">
    <w:name w:val="toc 9"/>
    <w:basedOn w:val="Standard"/>
    <w:next w:val="Standard"/>
    <w:semiHidden/>
    <w:rsid w:val="001D3DD9"/>
    <w:pPr>
      <w:tabs>
        <w:tab w:val="right" w:leader="dot" w:pos="9639"/>
      </w:tabs>
      <w:ind w:left="1920"/>
      <w:jc w:val="left"/>
    </w:pPr>
    <w:rPr>
      <w:sz w:val="18"/>
    </w:rPr>
  </w:style>
  <w:style w:type="character" w:styleId="Funotenzeichen">
    <w:name w:val="footnote reference"/>
    <w:semiHidden/>
    <w:rsid w:val="001D3DD9"/>
    <w:rPr>
      <w:position w:val="6"/>
      <w:sz w:val="16"/>
    </w:rPr>
  </w:style>
  <w:style w:type="paragraph" w:styleId="Funotentext">
    <w:name w:val="footnote text"/>
    <w:basedOn w:val="Standard"/>
    <w:semiHidden/>
    <w:rsid w:val="001D3DD9"/>
    <w:rPr>
      <w:sz w:val="20"/>
    </w:rPr>
  </w:style>
  <w:style w:type="paragraph" w:styleId="Beschriftung">
    <w:name w:val="caption"/>
    <w:basedOn w:val="Standard"/>
    <w:next w:val="Standard"/>
    <w:qFormat/>
    <w:rsid w:val="001D3DD9"/>
    <w:pPr>
      <w:spacing w:before="120" w:after="120"/>
    </w:pPr>
    <w:rPr>
      <w:b/>
      <w:sz w:val="20"/>
      <w:lang w:val="en-GB"/>
    </w:rPr>
  </w:style>
  <w:style w:type="character" w:styleId="Endnotenzeichen">
    <w:name w:val="endnote reference"/>
    <w:semiHidden/>
    <w:rsid w:val="001D3DD9"/>
    <w:rPr>
      <w:vertAlign w:val="superscript"/>
    </w:rPr>
  </w:style>
  <w:style w:type="paragraph" w:customStyle="1" w:styleId="Beispiel">
    <w:name w:val="Beispiel"/>
    <w:basedOn w:val="Standardeinzug"/>
    <w:rsid w:val="001D3DD9"/>
    <w:pPr>
      <w:ind w:left="1418"/>
    </w:pPr>
    <w:rPr>
      <w:sz w:val="20"/>
    </w:rPr>
  </w:style>
  <w:style w:type="paragraph" w:customStyle="1" w:styleId="Code">
    <w:name w:val="Code"/>
    <w:basedOn w:val="Standardeinzug"/>
    <w:rsid w:val="001D3DD9"/>
    <w:pPr>
      <w:ind w:left="142"/>
      <w:jc w:val="left"/>
    </w:pPr>
    <w:rPr>
      <w:rFonts w:ascii="Courier New" w:hAnsi="Courier New"/>
      <w:sz w:val="20"/>
    </w:rPr>
  </w:style>
  <w:style w:type="paragraph" w:customStyle="1" w:styleId="Kopfzeile2">
    <w:name w:val="Kopfzeile2"/>
    <w:basedOn w:val="Standard"/>
    <w:next w:val="Standard"/>
    <w:rsid w:val="001D3DD9"/>
    <w:pPr>
      <w:pBdr>
        <w:top w:val="single" w:sz="6" w:space="1" w:color="auto"/>
      </w:pBdr>
      <w:spacing w:line="284" w:lineRule="atLeast"/>
      <w:jc w:val="right"/>
    </w:pPr>
    <w:rPr>
      <w:lang w:val="de-DE"/>
    </w:rPr>
  </w:style>
  <w:style w:type="paragraph" w:styleId="Textkrper">
    <w:name w:val="Body Text"/>
    <w:basedOn w:val="Standard"/>
    <w:rsid w:val="001D3DD9"/>
    <w:pPr>
      <w:jc w:val="left"/>
    </w:pPr>
  </w:style>
  <w:style w:type="paragraph" w:styleId="Textkrper-Zeileneinzug">
    <w:name w:val="Body Text Indent"/>
    <w:basedOn w:val="Standard"/>
    <w:rsid w:val="001D3DD9"/>
    <w:pPr>
      <w:ind w:left="708"/>
    </w:pPr>
  </w:style>
  <w:style w:type="paragraph" w:styleId="Textkrper-Einzug2">
    <w:name w:val="Body Text Indent 2"/>
    <w:basedOn w:val="Standard"/>
    <w:rsid w:val="001D3DD9"/>
    <w:pPr>
      <w:ind w:left="708"/>
    </w:pPr>
    <w:rPr>
      <w:i/>
      <w:iCs/>
    </w:rPr>
  </w:style>
  <w:style w:type="paragraph" w:styleId="Textkrper2">
    <w:name w:val="Body Text 2"/>
    <w:basedOn w:val="Standard"/>
    <w:rsid w:val="001D3DD9"/>
    <w:rPr>
      <w:i/>
      <w:iCs/>
    </w:rPr>
  </w:style>
  <w:style w:type="paragraph" w:styleId="Textkrper-Einzug3">
    <w:name w:val="Body Text Indent 3"/>
    <w:basedOn w:val="Standard"/>
    <w:rsid w:val="001D3DD9"/>
    <w:pPr>
      <w:ind w:left="360"/>
    </w:pPr>
    <w:rPr>
      <w:i/>
      <w:iCs/>
    </w:rPr>
  </w:style>
  <w:style w:type="character" w:styleId="Hyperlink">
    <w:name w:val="Hyperlink"/>
    <w:rsid w:val="001D3DD9"/>
    <w:rPr>
      <w:color w:val="0000FF"/>
      <w:u w:val="single"/>
    </w:rPr>
  </w:style>
  <w:style w:type="paragraph" w:styleId="StandardWeb">
    <w:name w:val="Normal (Web)"/>
    <w:basedOn w:val="Standard"/>
    <w:rsid w:val="001D3DD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character" w:customStyle="1" w:styleId="texts">
    <w:name w:val="texts"/>
    <w:basedOn w:val="Absatz-Standardschriftart"/>
    <w:rsid w:val="001D3DD9"/>
  </w:style>
  <w:style w:type="paragraph" w:customStyle="1" w:styleId="H1">
    <w:name w:val="H1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1"/>
    </w:pPr>
    <w:rPr>
      <w:rFonts w:ascii="Times New Roman" w:hAnsi="Times New Roman"/>
      <w:b/>
      <w:bCs/>
      <w:kern w:val="36"/>
      <w:sz w:val="48"/>
      <w:szCs w:val="48"/>
      <w:lang w:eastAsia="de-DE"/>
    </w:rPr>
  </w:style>
  <w:style w:type="paragraph" w:customStyle="1" w:styleId="H2">
    <w:name w:val="H2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2"/>
    </w:pPr>
    <w:rPr>
      <w:rFonts w:ascii="Times New Roman" w:hAnsi="Times New Roman"/>
      <w:b/>
      <w:bCs/>
      <w:sz w:val="36"/>
      <w:szCs w:val="36"/>
      <w:lang w:eastAsia="de-DE"/>
    </w:rPr>
  </w:style>
  <w:style w:type="paragraph" w:customStyle="1" w:styleId="H3">
    <w:name w:val="H3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3"/>
    </w:pPr>
    <w:rPr>
      <w:rFonts w:ascii="Times New Roman" w:hAnsi="Times New Roman"/>
      <w:b/>
      <w:bCs/>
      <w:sz w:val="28"/>
      <w:szCs w:val="28"/>
      <w:lang w:eastAsia="de-DE"/>
    </w:rPr>
  </w:style>
  <w:style w:type="character" w:styleId="BesuchterHyperlink">
    <w:name w:val="FollowedHyperlink"/>
    <w:rsid w:val="001D3DD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B3688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36885"/>
    <w:rPr>
      <w:rFonts w:ascii="Tahoma" w:hAnsi="Tahoma" w:cs="Tahoma"/>
      <w:sz w:val="16"/>
      <w:szCs w:val="16"/>
      <w:lang w:val="de-CH"/>
    </w:rPr>
  </w:style>
  <w:style w:type="paragraph" w:customStyle="1" w:styleId="bodytext">
    <w:name w:val="bodytext"/>
    <w:basedOn w:val="Standard"/>
    <w:rsid w:val="00A826B8"/>
    <w:pPr>
      <w:spacing w:after="240"/>
      <w:jc w:val="left"/>
    </w:pPr>
    <w:rPr>
      <w:rFonts w:ascii="Times New Roman" w:hAnsi="Times New Roman"/>
      <w:sz w:val="24"/>
      <w:szCs w:val="24"/>
      <w:lang w:val="en-US"/>
    </w:rPr>
  </w:style>
  <w:style w:type="paragraph" w:styleId="Aufzhlungszeichen">
    <w:name w:val="List Bullet"/>
    <w:basedOn w:val="Standard"/>
    <w:rsid w:val="0001760B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D3DD9"/>
    <w:pPr>
      <w:jc w:val="both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1D3DD9"/>
    <w:pPr>
      <w:keepNext/>
      <w:pageBreakBefore/>
      <w:spacing w:before="240" w:after="6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1D3DD9"/>
    <w:pPr>
      <w:keepNext/>
      <w:spacing w:before="240" w:after="60"/>
      <w:jc w:val="left"/>
      <w:outlineLvl w:val="1"/>
    </w:pPr>
    <w:rPr>
      <w:b/>
      <w:sz w:val="30"/>
    </w:rPr>
  </w:style>
  <w:style w:type="paragraph" w:styleId="berschrift3">
    <w:name w:val="heading 3"/>
    <w:basedOn w:val="Standard"/>
    <w:next w:val="Standard"/>
    <w:qFormat/>
    <w:rsid w:val="001D3DD9"/>
    <w:pPr>
      <w:keepNext/>
      <w:spacing w:before="120" w:after="60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rsid w:val="001D3D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1D3DD9"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1D3DD9"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1D3D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D3D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D3D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1D3DD9"/>
    <w:pPr>
      <w:ind w:left="708"/>
    </w:pPr>
  </w:style>
  <w:style w:type="paragraph" w:styleId="Kopfzeile">
    <w:name w:val="header"/>
    <w:basedOn w:val="Standard"/>
    <w:rsid w:val="001D3D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D3D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D3DD9"/>
  </w:style>
  <w:style w:type="paragraph" w:styleId="Verzeichnis1">
    <w:name w:val="toc 1"/>
    <w:basedOn w:val="Standard"/>
    <w:next w:val="Standard"/>
    <w:semiHidden/>
    <w:rsid w:val="001D3DD9"/>
    <w:pPr>
      <w:tabs>
        <w:tab w:val="right" w:leader="dot" w:pos="9639"/>
      </w:tabs>
      <w:spacing w:before="120" w:after="120"/>
      <w:jc w:val="left"/>
    </w:pPr>
    <w:rPr>
      <w:b/>
      <w:caps/>
      <w:sz w:val="20"/>
    </w:rPr>
  </w:style>
  <w:style w:type="paragraph" w:styleId="Verzeichnis2">
    <w:name w:val="toc 2"/>
    <w:basedOn w:val="Standard"/>
    <w:next w:val="Standard"/>
    <w:semiHidden/>
    <w:rsid w:val="001D3DD9"/>
    <w:pPr>
      <w:tabs>
        <w:tab w:val="right" w:leader="dot" w:pos="9639"/>
      </w:tabs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semiHidden/>
    <w:rsid w:val="001D3DD9"/>
    <w:pPr>
      <w:tabs>
        <w:tab w:val="right" w:leader="dot" w:pos="9639"/>
      </w:tabs>
      <w:ind w:left="480"/>
      <w:jc w:val="left"/>
    </w:pPr>
    <w:rPr>
      <w:i/>
      <w:sz w:val="20"/>
    </w:rPr>
  </w:style>
  <w:style w:type="paragraph" w:styleId="Verzeichnis4">
    <w:name w:val="toc 4"/>
    <w:basedOn w:val="Standard"/>
    <w:next w:val="Standard"/>
    <w:semiHidden/>
    <w:rsid w:val="001D3DD9"/>
    <w:pPr>
      <w:tabs>
        <w:tab w:val="right" w:leader="dot" w:pos="9639"/>
      </w:tabs>
      <w:ind w:left="72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rsid w:val="001D3DD9"/>
    <w:pPr>
      <w:tabs>
        <w:tab w:val="right" w:leader="dot" w:pos="9639"/>
      </w:tabs>
      <w:ind w:left="96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rsid w:val="001D3DD9"/>
    <w:pPr>
      <w:tabs>
        <w:tab w:val="right" w:leader="dot" w:pos="9639"/>
      </w:tabs>
      <w:ind w:left="120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rsid w:val="001D3DD9"/>
    <w:pPr>
      <w:tabs>
        <w:tab w:val="right" w:leader="dot" w:pos="9639"/>
      </w:tabs>
      <w:ind w:left="1440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1D3DD9"/>
    <w:pPr>
      <w:tabs>
        <w:tab w:val="right" w:leader="dot" w:pos="9639"/>
      </w:tabs>
      <w:ind w:left="1680"/>
      <w:jc w:val="left"/>
    </w:pPr>
    <w:rPr>
      <w:sz w:val="18"/>
    </w:rPr>
  </w:style>
  <w:style w:type="paragraph" w:styleId="Verzeichnis9">
    <w:name w:val="toc 9"/>
    <w:basedOn w:val="Standard"/>
    <w:next w:val="Standard"/>
    <w:semiHidden/>
    <w:rsid w:val="001D3DD9"/>
    <w:pPr>
      <w:tabs>
        <w:tab w:val="right" w:leader="dot" w:pos="9639"/>
      </w:tabs>
      <w:ind w:left="1920"/>
      <w:jc w:val="left"/>
    </w:pPr>
    <w:rPr>
      <w:sz w:val="18"/>
    </w:rPr>
  </w:style>
  <w:style w:type="character" w:styleId="Funotenzeichen">
    <w:name w:val="footnote reference"/>
    <w:semiHidden/>
    <w:rsid w:val="001D3DD9"/>
    <w:rPr>
      <w:position w:val="6"/>
      <w:sz w:val="16"/>
    </w:rPr>
  </w:style>
  <w:style w:type="paragraph" w:styleId="Funotentext">
    <w:name w:val="footnote text"/>
    <w:basedOn w:val="Standard"/>
    <w:semiHidden/>
    <w:rsid w:val="001D3DD9"/>
    <w:rPr>
      <w:sz w:val="20"/>
    </w:rPr>
  </w:style>
  <w:style w:type="paragraph" w:styleId="Beschriftung">
    <w:name w:val="caption"/>
    <w:basedOn w:val="Standard"/>
    <w:next w:val="Standard"/>
    <w:qFormat/>
    <w:rsid w:val="001D3DD9"/>
    <w:pPr>
      <w:spacing w:before="120" w:after="120"/>
    </w:pPr>
    <w:rPr>
      <w:b/>
      <w:sz w:val="20"/>
      <w:lang w:val="en-GB"/>
    </w:rPr>
  </w:style>
  <w:style w:type="character" w:styleId="Endnotenzeichen">
    <w:name w:val="endnote reference"/>
    <w:semiHidden/>
    <w:rsid w:val="001D3DD9"/>
    <w:rPr>
      <w:vertAlign w:val="superscript"/>
    </w:rPr>
  </w:style>
  <w:style w:type="paragraph" w:customStyle="1" w:styleId="Beispiel">
    <w:name w:val="Beispiel"/>
    <w:basedOn w:val="Standardeinzug"/>
    <w:rsid w:val="001D3DD9"/>
    <w:pPr>
      <w:ind w:left="1418"/>
    </w:pPr>
    <w:rPr>
      <w:sz w:val="20"/>
    </w:rPr>
  </w:style>
  <w:style w:type="paragraph" w:customStyle="1" w:styleId="Code">
    <w:name w:val="Code"/>
    <w:basedOn w:val="Standardeinzug"/>
    <w:rsid w:val="001D3DD9"/>
    <w:pPr>
      <w:ind w:left="142"/>
      <w:jc w:val="left"/>
    </w:pPr>
    <w:rPr>
      <w:rFonts w:ascii="Courier New" w:hAnsi="Courier New"/>
      <w:sz w:val="20"/>
    </w:rPr>
  </w:style>
  <w:style w:type="paragraph" w:customStyle="1" w:styleId="Kopfzeile2">
    <w:name w:val="Kopfzeile2"/>
    <w:basedOn w:val="Standard"/>
    <w:next w:val="Standard"/>
    <w:rsid w:val="001D3DD9"/>
    <w:pPr>
      <w:pBdr>
        <w:top w:val="single" w:sz="6" w:space="1" w:color="auto"/>
      </w:pBdr>
      <w:spacing w:line="284" w:lineRule="atLeast"/>
      <w:jc w:val="right"/>
    </w:pPr>
    <w:rPr>
      <w:lang w:val="de-DE"/>
    </w:rPr>
  </w:style>
  <w:style w:type="paragraph" w:styleId="Textkrper">
    <w:name w:val="Body Text"/>
    <w:basedOn w:val="Standard"/>
    <w:rsid w:val="001D3DD9"/>
    <w:pPr>
      <w:jc w:val="left"/>
    </w:pPr>
  </w:style>
  <w:style w:type="paragraph" w:styleId="Textkrper-Zeileneinzug">
    <w:name w:val="Body Text Indent"/>
    <w:basedOn w:val="Standard"/>
    <w:rsid w:val="001D3DD9"/>
    <w:pPr>
      <w:ind w:left="708"/>
    </w:pPr>
  </w:style>
  <w:style w:type="paragraph" w:styleId="Textkrper-Einzug2">
    <w:name w:val="Body Text Indent 2"/>
    <w:basedOn w:val="Standard"/>
    <w:rsid w:val="001D3DD9"/>
    <w:pPr>
      <w:ind w:left="708"/>
    </w:pPr>
    <w:rPr>
      <w:i/>
      <w:iCs/>
    </w:rPr>
  </w:style>
  <w:style w:type="paragraph" w:styleId="Textkrper2">
    <w:name w:val="Body Text 2"/>
    <w:basedOn w:val="Standard"/>
    <w:rsid w:val="001D3DD9"/>
    <w:rPr>
      <w:i/>
      <w:iCs/>
    </w:rPr>
  </w:style>
  <w:style w:type="paragraph" w:styleId="Textkrper-Einzug3">
    <w:name w:val="Body Text Indent 3"/>
    <w:basedOn w:val="Standard"/>
    <w:rsid w:val="001D3DD9"/>
    <w:pPr>
      <w:ind w:left="360"/>
    </w:pPr>
    <w:rPr>
      <w:i/>
      <w:iCs/>
    </w:rPr>
  </w:style>
  <w:style w:type="character" w:styleId="Hyperlink">
    <w:name w:val="Hyperlink"/>
    <w:rsid w:val="001D3DD9"/>
    <w:rPr>
      <w:color w:val="0000FF"/>
      <w:u w:val="single"/>
    </w:rPr>
  </w:style>
  <w:style w:type="paragraph" w:styleId="StandardWeb">
    <w:name w:val="Normal (Web)"/>
    <w:basedOn w:val="Standard"/>
    <w:rsid w:val="001D3DD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character" w:customStyle="1" w:styleId="texts">
    <w:name w:val="texts"/>
    <w:basedOn w:val="Absatz-Standardschriftart"/>
    <w:rsid w:val="001D3DD9"/>
  </w:style>
  <w:style w:type="paragraph" w:customStyle="1" w:styleId="H1">
    <w:name w:val="H1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1"/>
    </w:pPr>
    <w:rPr>
      <w:rFonts w:ascii="Times New Roman" w:hAnsi="Times New Roman"/>
      <w:b/>
      <w:bCs/>
      <w:kern w:val="36"/>
      <w:sz w:val="48"/>
      <w:szCs w:val="48"/>
      <w:lang w:eastAsia="de-DE"/>
    </w:rPr>
  </w:style>
  <w:style w:type="paragraph" w:customStyle="1" w:styleId="H2">
    <w:name w:val="H2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2"/>
    </w:pPr>
    <w:rPr>
      <w:rFonts w:ascii="Times New Roman" w:hAnsi="Times New Roman"/>
      <w:b/>
      <w:bCs/>
      <w:sz w:val="36"/>
      <w:szCs w:val="36"/>
      <w:lang w:eastAsia="de-DE"/>
    </w:rPr>
  </w:style>
  <w:style w:type="paragraph" w:customStyle="1" w:styleId="H3">
    <w:name w:val="H3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3"/>
    </w:pPr>
    <w:rPr>
      <w:rFonts w:ascii="Times New Roman" w:hAnsi="Times New Roman"/>
      <w:b/>
      <w:bCs/>
      <w:sz w:val="28"/>
      <w:szCs w:val="28"/>
      <w:lang w:eastAsia="de-DE"/>
    </w:rPr>
  </w:style>
  <w:style w:type="character" w:styleId="BesuchterHyperlink">
    <w:name w:val="FollowedHyperlink"/>
    <w:rsid w:val="001D3DD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B3688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36885"/>
    <w:rPr>
      <w:rFonts w:ascii="Tahoma" w:hAnsi="Tahoma" w:cs="Tahoma"/>
      <w:sz w:val="16"/>
      <w:szCs w:val="16"/>
      <w:lang w:val="de-CH"/>
    </w:rPr>
  </w:style>
  <w:style w:type="paragraph" w:customStyle="1" w:styleId="bodytext">
    <w:name w:val="bodytext"/>
    <w:basedOn w:val="Standard"/>
    <w:rsid w:val="00A826B8"/>
    <w:pPr>
      <w:spacing w:after="240"/>
      <w:jc w:val="left"/>
    </w:pPr>
    <w:rPr>
      <w:rFonts w:ascii="Times New Roman" w:hAnsi="Times New Roman"/>
      <w:sz w:val="24"/>
      <w:szCs w:val="24"/>
      <w:lang w:val="en-US"/>
    </w:rPr>
  </w:style>
  <w:style w:type="paragraph" w:styleId="Aufzhlungszeichen">
    <w:name w:val="List Bullet"/>
    <w:basedOn w:val="Standard"/>
    <w:rsid w:val="0001760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372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08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159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59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portal.ch" TargetMode="External"/><Relationship Id="rId13" Type="http://schemas.openxmlformats.org/officeDocument/2006/relationships/hyperlink" Target="mailto:jhunzike@hsr.ch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soderbol@hsr.ch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h.tilllate.com/de/location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mysg.ch/locations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stadtplan.stadt-zuerich.ch" TargetMode="External"/><Relationship Id="rId14" Type="http://schemas.openxmlformats.org/officeDocument/2006/relationships/hyperlink" Target="mailto:sfkeller@hsr.ch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hsr0203\Vorlagen\HSR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HSR03.dot</Template>
  <TotalTime>0</TotalTime>
  <Pages>2</Pages>
  <Words>623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Bachelorarbeit HSR Abt. I</vt:lpstr>
    </vt:vector>
  </TitlesOfParts>
  <Company>HSR Hochschule Rapperswil</Company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Bachelorarbeit HSR Abt. I</dc:title>
  <dc:creator>sfk</dc:creator>
  <cp:lastModifiedBy>Juerg</cp:lastModifiedBy>
  <cp:revision>6</cp:revision>
  <cp:lastPrinted>2012-02-23T12:51:00Z</cp:lastPrinted>
  <dcterms:created xsi:type="dcterms:W3CDTF">2012-02-24T15:26:00Z</dcterms:created>
  <dcterms:modified xsi:type="dcterms:W3CDTF">2012-02-24T15:28:00Z</dcterms:modified>
</cp:coreProperties>
</file>